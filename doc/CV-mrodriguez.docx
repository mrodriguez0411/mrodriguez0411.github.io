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2D83458B" w14:textId="77777777" w:rsidTr="0030547D">
        <w:trPr>
          <w:trHeight w:val="3251"/>
        </w:trPr>
        <w:tc>
          <w:tcPr>
            <w:tcW w:w="3600" w:type="dxa"/>
            <w:vAlign w:val="bottom"/>
          </w:tcPr>
          <w:p w14:paraId="4C161B73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2BD6FE0" wp14:editId="408BE53F">
                      <wp:extent cx="1847850" cy="2009775"/>
                      <wp:effectExtent l="19050" t="19050" r="38100" b="47625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200977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4A40E8" w14:textId="1936AC9E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2BD6FE0" id="Óvalo 2" o:spid="_x0000_s1026" style="width:145.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124A40E8" w14:textId="1936AC9E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727EB97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185A70C" w14:textId="519F41E5" w:rsidR="001B2ABD" w:rsidRPr="0030547D" w:rsidRDefault="009F6646" w:rsidP="001B2ABD">
            <w:pPr>
              <w:pStyle w:val="Ttulo"/>
              <w:rPr>
                <w:sz w:val="70"/>
                <w:szCs w:val="70"/>
              </w:rPr>
            </w:pPr>
            <w:r w:rsidRPr="0030547D">
              <w:rPr>
                <w:sz w:val="70"/>
                <w:szCs w:val="70"/>
              </w:rPr>
              <w:t>Luis Matias RODRIGUEZ</w:t>
            </w:r>
          </w:p>
          <w:p w14:paraId="1F662AC3" w14:textId="34BEE584" w:rsidR="001B2ABD" w:rsidRPr="009F6646" w:rsidRDefault="001B2ABD" w:rsidP="001B2ABD">
            <w:pPr>
              <w:pStyle w:val="Subttulo"/>
              <w:rPr>
                <w:sz w:val="24"/>
                <w:szCs w:val="24"/>
              </w:rPr>
            </w:pPr>
          </w:p>
        </w:tc>
      </w:tr>
      <w:tr w:rsidR="001B2ABD" w:rsidRPr="0059649E" w14:paraId="3B007B02" w14:textId="77777777" w:rsidTr="002F1E36">
        <w:trPr>
          <w:trHeight w:val="11243"/>
        </w:trPr>
        <w:tc>
          <w:tcPr>
            <w:tcW w:w="3600" w:type="dxa"/>
          </w:tcPr>
          <w:sdt>
            <w:sdtPr>
              <w:id w:val="-1711873194"/>
              <w:placeholder>
                <w:docPart w:val="7E8BAC6F62E74020A0CA1DB6E45210BB"/>
              </w:placeholder>
              <w:temporary/>
              <w:showingPlcHdr/>
              <w15:appearance w15:val="hidden"/>
            </w:sdtPr>
            <w:sdtContent>
              <w:p w14:paraId="200FC302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21748238" w14:textId="1BF6B851" w:rsidR="00036450" w:rsidRPr="0059649E" w:rsidRDefault="009F6646" w:rsidP="009260CD">
            <w:r w:rsidRPr="009F6646">
              <w:rPr>
                <w:sz w:val="24"/>
                <w:szCs w:val="24"/>
              </w:rPr>
              <w:t>Actualmente</w:t>
            </w:r>
            <w:r>
              <w:rPr>
                <w:sz w:val="24"/>
                <w:szCs w:val="24"/>
              </w:rPr>
              <w:t xml:space="preserve"> Soporte IT con más de 12 años de experiencia, manejo de servidor</w:t>
            </w:r>
            <w:r w:rsidR="0078231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s, active </w:t>
            </w:r>
            <w:proofErr w:type="spellStart"/>
            <w:r>
              <w:rPr>
                <w:sz w:val="24"/>
                <w:szCs w:val="24"/>
              </w:rPr>
              <w:t>directory</w:t>
            </w:r>
            <w:proofErr w:type="spellEnd"/>
            <w:r>
              <w:rPr>
                <w:sz w:val="24"/>
                <w:szCs w:val="24"/>
              </w:rPr>
              <w:t xml:space="preserve">, políticas de seguridad, infraestructura de virtualización y </w:t>
            </w:r>
            <w:proofErr w:type="spellStart"/>
            <w:r>
              <w:rPr>
                <w:sz w:val="24"/>
                <w:szCs w:val="24"/>
              </w:rPr>
              <w:t>backups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br/>
              <w:t>Estudiando tecnicatura en Programación, con manejo de HTML, CSS, JavaScript.</w:t>
            </w:r>
          </w:p>
          <w:p w14:paraId="0DB456FE" w14:textId="77777777" w:rsidR="00036450" w:rsidRPr="0059649E" w:rsidRDefault="00036450" w:rsidP="00036450"/>
          <w:sdt>
            <w:sdtPr>
              <w:id w:val="-1954003311"/>
              <w:placeholder>
                <w:docPart w:val="BECE06A429AE41FC84DAF5CFA58A1289"/>
              </w:placeholder>
              <w:temporary/>
              <w:showingPlcHdr/>
              <w15:appearance w15:val="hidden"/>
            </w:sdtPr>
            <w:sdtContent>
              <w:p w14:paraId="5A7A0E09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276A4DB3F45F4208996A07C3BDD3FCEA"/>
              </w:placeholder>
              <w:temporary/>
              <w:showingPlcHdr/>
              <w15:appearance w15:val="hidden"/>
            </w:sdtPr>
            <w:sdtContent>
              <w:p w14:paraId="17795F37" w14:textId="77777777" w:rsidR="004D3011" w:rsidRPr="0059649E" w:rsidRDefault="004D3011" w:rsidP="004D3011">
                <w:r w:rsidRPr="002F1E36">
                  <w:rPr>
                    <w:b/>
                    <w:bCs/>
                    <w:u w:val="single"/>
                    <w:lang w:bidi="es-ES"/>
                  </w:rPr>
                  <w:t>TELÉFONO:</w:t>
                </w:r>
              </w:p>
            </w:sdtContent>
          </w:sdt>
          <w:p w14:paraId="264682B2" w14:textId="60EEC3DB" w:rsidR="004D3011" w:rsidRPr="0059649E" w:rsidRDefault="0030547D" w:rsidP="004D3011">
            <w:r>
              <w:t>+543434567106</w:t>
            </w:r>
          </w:p>
          <w:p w14:paraId="7A10A59A" w14:textId="77777777" w:rsidR="004D3011" w:rsidRPr="0059649E" w:rsidRDefault="004D3011" w:rsidP="004D3011"/>
          <w:p w14:paraId="0B9B707D" w14:textId="246CA5CF" w:rsidR="004D3011" w:rsidRPr="002F1E36" w:rsidRDefault="0030547D" w:rsidP="004D3011">
            <w:pPr>
              <w:rPr>
                <w:b/>
                <w:bCs/>
                <w:u w:val="single"/>
              </w:rPr>
            </w:pPr>
            <w:r w:rsidRPr="002F1E36">
              <w:rPr>
                <w:b/>
                <w:bCs/>
                <w:u w:val="single"/>
              </w:rPr>
              <w:t>FECHA NAC.:</w:t>
            </w:r>
          </w:p>
          <w:p w14:paraId="7721AF24" w14:textId="02BC0E40" w:rsidR="0030547D" w:rsidRDefault="0030547D" w:rsidP="004D3011">
            <w:r>
              <w:t>27/12/1982</w:t>
            </w:r>
          </w:p>
          <w:p w14:paraId="037B4EBF" w14:textId="2C88B049" w:rsidR="002F1E36" w:rsidRDefault="002F1E36" w:rsidP="004D3011"/>
          <w:sdt>
            <w:sdtPr>
              <w:rPr>
                <w:b/>
                <w:bCs/>
                <w:u w:val="single"/>
              </w:rPr>
              <w:id w:val="-240260293"/>
              <w:placeholder>
                <w:docPart w:val="9955E660DC6F440EA449B70977243AF6"/>
              </w:placeholder>
              <w:temporary/>
              <w:showingPlcHdr/>
              <w15:appearance w15:val="hidden"/>
            </w:sdtPr>
            <w:sdtContent>
              <w:p w14:paraId="10D0A34F" w14:textId="77777777" w:rsidR="004D3011" w:rsidRPr="002F1E36" w:rsidRDefault="004D3011" w:rsidP="004D3011">
                <w:pPr>
                  <w:rPr>
                    <w:b/>
                    <w:bCs/>
                    <w:u w:val="single"/>
                  </w:rPr>
                </w:pPr>
                <w:r w:rsidRPr="002F1E36">
                  <w:rPr>
                    <w:b/>
                    <w:bCs/>
                    <w:u w:val="single"/>
                    <w:lang w:bidi="es-ES"/>
                  </w:rPr>
                  <w:t>CORREO ELECTRÓNICO:</w:t>
                </w:r>
              </w:p>
            </w:sdtContent>
          </w:sdt>
          <w:p w14:paraId="2F15CF1D" w14:textId="7D95CF9F" w:rsidR="00036450" w:rsidRDefault="00000000" w:rsidP="004D3011">
            <w:pPr>
              <w:rPr>
                <w:rStyle w:val="Hipervnculo"/>
                <w:szCs w:val="18"/>
              </w:rPr>
            </w:pPr>
            <w:hyperlink r:id="rId11" w:history="1">
              <w:r w:rsidR="0030547D" w:rsidRPr="007A780E">
                <w:rPr>
                  <w:rStyle w:val="Hipervnculo"/>
                  <w:szCs w:val="18"/>
                </w:rPr>
                <w:t>matiasrodriguez0411@gmail.com</w:t>
              </w:r>
            </w:hyperlink>
          </w:p>
          <w:p w14:paraId="7D8CC1CA" w14:textId="77777777" w:rsidR="00FF766C" w:rsidRDefault="00FF766C" w:rsidP="004D3011">
            <w:pPr>
              <w:rPr>
                <w:rStyle w:val="Hipervnculo"/>
              </w:rPr>
            </w:pPr>
          </w:p>
          <w:p w14:paraId="64E5D18B" w14:textId="3E8F876A" w:rsidR="00FF766C" w:rsidRPr="00FF766C" w:rsidRDefault="00FF766C" w:rsidP="004D3011">
            <w:pPr>
              <w:rPr>
                <w:b/>
                <w:bCs/>
                <w:u w:val="single"/>
                <w:lang w:bidi="es-ES"/>
              </w:rPr>
            </w:pPr>
            <w:r>
              <w:rPr>
                <w:b/>
                <w:bCs/>
                <w:u w:val="single"/>
                <w:lang w:bidi="es-ES"/>
              </w:rPr>
              <w:t>PORTFOLIO</w:t>
            </w:r>
          </w:p>
          <w:p w14:paraId="5E69660B" w14:textId="63F5B797" w:rsidR="0030547D" w:rsidRDefault="00867070" w:rsidP="004D3011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2" w:history="1">
              <w:r w:rsidRPr="0039700D">
                <w:rPr>
                  <w:rStyle w:val="Hipervnculo"/>
                  <w:szCs w:val="18"/>
                </w:rPr>
                <w:t>https://potfolio-production-024e.up.railway.app/</w:t>
              </w:r>
            </w:hyperlink>
          </w:p>
          <w:p w14:paraId="51FADE97" w14:textId="77777777" w:rsidR="00867070" w:rsidRDefault="00867070" w:rsidP="004D3011"/>
          <w:p w14:paraId="3482A786" w14:textId="0F72957A" w:rsidR="0030547D" w:rsidRPr="002F1E36" w:rsidRDefault="0030547D" w:rsidP="004D3011">
            <w:pPr>
              <w:rPr>
                <w:u w:val="single"/>
              </w:rPr>
            </w:pPr>
            <w:r w:rsidRPr="002F1E36">
              <w:rPr>
                <w:b/>
                <w:bCs/>
                <w:u w:val="single"/>
              </w:rPr>
              <w:t>LINKEDIN</w:t>
            </w:r>
            <w:r w:rsidRPr="002F1E36">
              <w:rPr>
                <w:u w:val="single"/>
              </w:rPr>
              <w:t>:</w:t>
            </w:r>
          </w:p>
          <w:p w14:paraId="72B754F6" w14:textId="78D9FA64" w:rsidR="004142CD" w:rsidRDefault="00000000" w:rsidP="004142CD">
            <w:pP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hyperlink r:id="rId13" w:history="1">
              <w:r w:rsidR="0030547D" w:rsidRPr="007A780E">
                <w:rPr>
                  <w:rStyle w:val="Hipervnculo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www.linkedin.com/in/</w:t>
              </w:r>
              <w:r w:rsidR="0030547D" w:rsidRPr="007A780E">
                <w:rPr>
                  <w:rStyle w:val="Hipervnculo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matias-rodriguez-7a23551b4</w:t>
              </w:r>
            </w:hyperlink>
          </w:p>
          <w:p w14:paraId="4E9A83A6" w14:textId="4A5DBE25" w:rsidR="0030547D" w:rsidRDefault="0030547D" w:rsidP="004142CD"/>
          <w:p w14:paraId="6794C8F3" w14:textId="089D5591" w:rsidR="0030547D" w:rsidRPr="002F1E36" w:rsidRDefault="0030547D" w:rsidP="004142CD">
            <w:pPr>
              <w:rPr>
                <w:u w:val="single"/>
              </w:rPr>
            </w:pPr>
            <w:r w:rsidRPr="002F1E36">
              <w:rPr>
                <w:b/>
                <w:bCs/>
                <w:u w:val="single"/>
              </w:rPr>
              <w:t>HABILIDADES</w:t>
            </w:r>
            <w:r w:rsidRPr="002F1E36">
              <w:rPr>
                <w:u w:val="single"/>
              </w:rPr>
              <w:t>:</w:t>
            </w:r>
          </w:p>
          <w:p w14:paraId="3031A4F1" w14:textId="77777777" w:rsidR="0030547D" w:rsidRPr="0059649E" w:rsidRDefault="0030547D" w:rsidP="004142CD"/>
          <w:p w14:paraId="03ABC05F" w14:textId="3FCA1940" w:rsidR="004D3011" w:rsidRDefault="0078231A" w:rsidP="0078231A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 w:rsidRPr="0078231A">
              <w:rPr>
                <w:noProof/>
                <w:color w:val="000000" w:themeColor="text1"/>
                <w:lang w:val="en-US" w:eastAsia="zh-CN"/>
              </w:rPr>
              <w:t>TRABAJO EN EQUIPO</w:t>
            </w:r>
          </w:p>
          <w:p w14:paraId="473784BD" w14:textId="6A123277" w:rsidR="0078231A" w:rsidRDefault="0078231A" w:rsidP="0078231A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BUENA COMUNICACIÓN.</w:t>
            </w:r>
          </w:p>
          <w:p w14:paraId="5726E8BA" w14:textId="138F7DA9" w:rsidR="0078231A" w:rsidRDefault="0078231A" w:rsidP="0078231A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APRENDIZAJE PERMANENTE Y CONTINUO .</w:t>
            </w:r>
          </w:p>
          <w:p w14:paraId="02D480A9" w14:textId="721C5564" w:rsidR="0078231A" w:rsidRDefault="00B81D18" w:rsidP="0078231A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 xml:space="preserve">HTML </w:t>
            </w:r>
          </w:p>
          <w:p w14:paraId="6FAE5933" w14:textId="283711B9" w:rsidR="009304AB" w:rsidRDefault="009304AB" w:rsidP="0078231A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PHP</w:t>
            </w:r>
          </w:p>
          <w:p w14:paraId="066BB1C5" w14:textId="575DCDA6" w:rsidR="00B81D18" w:rsidRDefault="00B81D18" w:rsidP="0078231A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CSS</w:t>
            </w:r>
          </w:p>
          <w:p w14:paraId="44A73757" w14:textId="229ADEAE" w:rsidR="00B81D18" w:rsidRDefault="00B81D18" w:rsidP="0078231A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JAVASCRIPT-INTEMEDIO</w:t>
            </w:r>
          </w:p>
          <w:p w14:paraId="79C212B4" w14:textId="5BB2C537" w:rsidR="00B81D18" w:rsidRPr="0078231A" w:rsidRDefault="00B81D18" w:rsidP="0078231A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REACT JS -INTERMEDIO</w:t>
            </w:r>
          </w:p>
          <w:p w14:paraId="01E4A975" w14:textId="0DE88214" w:rsidR="0078231A" w:rsidRDefault="0078231A" w:rsidP="004D3011">
            <w:pPr>
              <w:rPr>
                <w:noProof/>
                <w:color w:val="000000" w:themeColor="text1"/>
                <w:lang w:val="en-US" w:eastAsia="zh-CN"/>
              </w:rPr>
            </w:pPr>
          </w:p>
          <w:p w14:paraId="08F1AC56" w14:textId="7D4958E8" w:rsidR="0078231A" w:rsidRPr="0059649E" w:rsidRDefault="0078231A" w:rsidP="004D3011"/>
        </w:tc>
        <w:tc>
          <w:tcPr>
            <w:tcW w:w="720" w:type="dxa"/>
          </w:tcPr>
          <w:p w14:paraId="3A6D1E42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72E9A9A" w14:textId="0CECC500" w:rsidR="001B2ABD" w:rsidRPr="0059649E" w:rsidRDefault="00000000" w:rsidP="009F6646">
            <w:pPr>
              <w:pStyle w:val="Ttulo2"/>
              <w:tabs>
                <w:tab w:val="left" w:pos="3859"/>
              </w:tabs>
            </w:pPr>
            <w:sdt>
              <w:sdtPr>
                <w:id w:val="1049110328"/>
                <w:placeholder>
                  <w:docPart w:val="CDDEEDE06AC742E2818493F0F403033C"/>
                </w:placeholder>
                <w:temporary/>
                <w:showingPlcHdr/>
                <w15:appearance w15:val="hidden"/>
              </w:sdtPr>
              <w:sdtContent>
                <w:r w:rsidR="00E25A26" w:rsidRPr="0059649E">
                  <w:rPr>
                    <w:lang w:bidi="es-ES"/>
                  </w:rPr>
                  <w:t>EDUCACIÓN</w:t>
                </w:r>
              </w:sdtContent>
            </w:sdt>
            <w:r w:rsidR="009F6646">
              <w:tab/>
            </w:r>
          </w:p>
          <w:p w14:paraId="21EDCA82" w14:textId="496DD4A9" w:rsidR="00036450" w:rsidRPr="0059649E" w:rsidRDefault="009F6646" w:rsidP="00B359E4">
            <w:pPr>
              <w:pStyle w:val="Ttulo4"/>
            </w:pPr>
            <w:r>
              <w:t>Técnico en electrónica</w:t>
            </w:r>
          </w:p>
          <w:p w14:paraId="25AA2DBE" w14:textId="7F34AC7B" w:rsidR="00CC0C6D" w:rsidRPr="0059649E" w:rsidRDefault="009F6646" w:rsidP="00CC0C6D">
            <w:r>
              <w:rPr>
                <w:lang w:bidi="es-ES"/>
              </w:rPr>
              <w:t>I.P.E.T Juan XXII, PARANÁ ENTRE R</w:t>
            </w:r>
            <w:r w:rsidR="0078231A">
              <w:rPr>
                <w:lang w:bidi="es-ES"/>
              </w:rPr>
              <w:t>ÍOS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0CA9A8F2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63C2F400" w14:textId="64E4FE4D" w:rsidR="00036450" w:rsidRPr="0059649E" w:rsidRDefault="009F6646" w:rsidP="00B359E4">
            <w:pPr>
              <w:pStyle w:val="Ttulo4"/>
            </w:pPr>
            <w:r>
              <w:t>Técnico Superior en Programación</w:t>
            </w:r>
          </w:p>
          <w:p w14:paraId="190A4E2D" w14:textId="71062FE4" w:rsidR="009F6646" w:rsidRDefault="009F6646" w:rsidP="001424E5">
            <w:r>
              <w:t>TECLAB.</w:t>
            </w:r>
          </w:p>
          <w:p w14:paraId="15682D66" w14:textId="58A2675D" w:rsidR="009F6646" w:rsidRDefault="009F6646" w:rsidP="001424E5"/>
          <w:p w14:paraId="5A9EB9BB" w14:textId="6E57D78A" w:rsidR="004142CD" w:rsidRDefault="004142CD" w:rsidP="00036450"/>
          <w:p w14:paraId="16482B41" w14:textId="7B248917" w:rsidR="00036450" w:rsidRPr="0059649E" w:rsidRDefault="0084788E" w:rsidP="00036450">
            <w:pPr>
              <w:pStyle w:val="Ttulo2"/>
            </w:pPr>
            <w:r>
              <w:t>OTROS CURSOS O SEMINARIOS</w:t>
            </w:r>
          </w:p>
          <w:p w14:paraId="24012189" w14:textId="5840375D" w:rsidR="0084788E" w:rsidRDefault="0084788E" w:rsidP="0084788E">
            <w:pPr>
              <w:pStyle w:val="Ttulo4"/>
            </w:pPr>
            <w:r>
              <w:t>IT ESSENTIALS 5.0 CISCO</w:t>
            </w:r>
          </w:p>
          <w:p w14:paraId="5A70504C" w14:textId="57403E8A" w:rsidR="00036450" w:rsidRPr="0059649E" w:rsidRDefault="0084788E" w:rsidP="00036450">
            <w:r>
              <w:t xml:space="preserve">Cisco </w:t>
            </w:r>
            <w:proofErr w:type="spellStart"/>
            <w:r>
              <w:t>Ne</w:t>
            </w:r>
            <w:r w:rsidR="00B81D18">
              <w:t>t</w:t>
            </w:r>
            <w:r>
              <w:t>wo</w:t>
            </w:r>
            <w:r w:rsidR="00B81D18">
              <w:t>r</w:t>
            </w:r>
            <w:r>
              <w:t>king</w:t>
            </w:r>
            <w:proofErr w:type="spellEnd"/>
            <w:r>
              <w:t xml:space="preserve"> </w:t>
            </w:r>
            <w:proofErr w:type="spellStart"/>
            <w:r>
              <w:t>Academy</w:t>
            </w:r>
            <w:proofErr w:type="spellEnd"/>
            <w:r w:rsidR="00036450" w:rsidRPr="0059649E">
              <w:rPr>
                <w:lang w:bidi="es-ES"/>
              </w:rPr>
              <w:t xml:space="preserve"> </w:t>
            </w:r>
          </w:p>
          <w:p w14:paraId="21C5510C" w14:textId="77777777" w:rsidR="004D3011" w:rsidRPr="0059649E" w:rsidRDefault="004D3011" w:rsidP="00036450"/>
          <w:p w14:paraId="29C3003E" w14:textId="6511F8E7" w:rsidR="0084788E" w:rsidRPr="0059649E" w:rsidRDefault="0084788E" w:rsidP="0084788E">
            <w:pPr>
              <w:pStyle w:val="Ttulo4"/>
              <w:rPr>
                <w:lang w:bidi="es-ES"/>
              </w:rPr>
            </w:pPr>
            <w:r>
              <w:t>Seguridad de la Información</w:t>
            </w:r>
          </w:p>
          <w:p w14:paraId="7BA1A093" w14:textId="7DF554BB" w:rsidR="004D3011" w:rsidRPr="0059649E" w:rsidRDefault="00036450" w:rsidP="004D3011">
            <w:r w:rsidRPr="0059649E">
              <w:rPr>
                <w:lang w:bidi="es-ES"/>
              </w:rPr>
              <w:t xml:space="preserve"> </w:t>
            </w:r>
            <w:proofErr w:type="spellStart"/>
            <w:r w:rsidR="0084788E">
              <w:rPr>
                <w:lang w:bidi="es-ES"/>
              </w:rPr>
              <w:t>Intertron</w:t>
            </w:r>
            <w:proofErr w:type="spellEnd"/>
            <w:r w:rsidR="0084788E">
              <w:rPr>
                <w:lang w:bidi="es-ES"/>
              </w:rPr>
              <w:t xml:space="preserve"> Educación</w:t>
            </w:r>
          </w:p>
          <w:p w14:paraId="029A304D" w14:textId="77777777" w:rsidR="004D3011" w:rsidRPr="0059649E" w:rsidRDefault="004D3011" w:rsidP="00036450"/>
          <w:p w14:paraId="703BA80D" w14:textId="34847E4F" w:rsidR="0084788E" w:rsidRPr="0059649E" w:rsidRDefault="0084788E" w:rsidP="0084788E">
            <w:pPr>
              <w:pStyle w:val="Ttulo4"/>
              <w:rPr>
                <w:lang w:bidi="es-ES"/>
              </w:rPr>
            </w:pPr>
            <w:r>
              <w:t>Seguridad en Redes</w:t>
            </w:r>
          </w:p>
          <w:p w14:paraId="27BCF21E" w14:textId="423BD412" w:rsidR="004D3011" w:rsidRPr="0059649E" w:rsidRDefault="00036450" w:rsidP="004D3011">
            <w:r w:rsidRPr="0059649E">
              <w:rPr>
                <w:lang w:bidi="es-ES"/>
              </w:rPr>
              <w:t xml:space="preserve"> </w:t>
            </w:r>
            <w:r w:rsidR="0084788E">
              <w:rPr>
                <w:lang w:bidi="es-ES"/>
              </w:rPr>
              <w:t xml:space="preserve">LAMIC </w:t>
            </w:r>
            <w:proofErr w:type="spellStart"/>
            <w:r w:rsidR="0084788E">
              <w:rPr>
                <w:lang w:bidi="es-ES"/>
              </w:rPr>
              <w:t>Academy</w:t>
            </w:r>
            <w:proofErr w:type="spellEnd"/>
          </w:p>
          <w:p w14:paraId="16A1406B" w14:textId="0C438AE9" w:rsidR="004D3011" w:rsidRDefault="004D3011" w:rsidP="00036450"/>
          <w:p w14:paraId="1634D45B" w14:textId="733A525D" w:rsidR="0084788E" w:rsidRDefault="0084788E" w:rsidP="00036450">
            <w:pPr>
              <w:rPr>
                <w:b/>
              </w:rPr>
            </w:pPr>
            <w:r w:rsidRPr="0084788E">
              <w:rPr>
                <w:b/>
              </w:rPr>
              <w:t>Ciberseguridad</w:t>
            </w:r>
          </w:p>
          <w:p w14:paraId="1F76C095" w14:textId="6AC08B5B" w:rsidR="0084788E" w:rsidRPr="0084788E" w:rsidRDefault="0084788E" w:rsidP="00036450">
            <w:pPr>
              <w:rPr>
                <w:lang w:bidi="es-ES"/>
              </w:rPr>
            </w:pPr>
            <w:r w:rsidRPr="0084788E">
              <w:rPr>
                <w:lang w:bidi="es-ES"/>
              </w:rPr>
              <w:t>Seguridad Cero</w:t>
            </w:r>
          </w:p>
          <w:p w14:paraId="4E56A3C4" w14:textId="77777777" w:rsidR="0084788E" w:rsidRPr="0084788E" w:rsidRDefault="0084788E" w:rsidP="00036450">
            <w:pPr>
              <w:rPr>
                <w:b/>
              </w:rPr>
            </w:pPr>
          </w:p>
          <w:sdt>
            <w:sdtPr>
              <w:id w:val="1001553383"/>
              <w:placeholder>
                <w:docPart w:val="4553C6DF880A4057A3CBFC51BAE7B320"/>
              </w:placeholder>
              <w:temporary/>
              <w:showingPlcHdr/>
              <w15:appearance w15:val="hidden"/>
            </w:sdtPr>
            <w:sdtContent>
              <w:p w14:paraId="43310257" w14:textId="5DB2ADA9" w:rsidR="00036450" w:rsidRPr="0084788E" w:rsidRDefault="0084788E" w:rsidP="00036450">
                <w:pPr>
                  <w:pStyle w:val="Ttulo2"/>
                  <w:rPr>
                    <w:rFonts w:eastAsiaTheme="minorEastAsia" w:cstheme="minorBidi"/>
                    <w:sz w:val="18"/>
                    <w:szCs w:val="22"/>
                  </w:rPr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10FE0F20" w14:textId="1ED7CCA9" w:rsidR="00036450" w:rsidRPr="0084788E" w:rsidRDefault="0084788E" w:rsidP="004D3011">
            <w:pPr>
              <w:rPr>
                <w:b/>
                <w:bCs/>
                <w:sz w:val="20"/>
                <w:szCs w:val="20"/>
              </w:rPr>
            </w:pPr>
            <w:r w:rsidRPr="0084788E">
              <w:rPr>
                <w:b/>
                <w:bCs/>
                <w:sz w:val="20"/>
                <w:szCs w:val="20"/>
              </w:rPr>
              <w:t>SOPORTE IT</w:t>
            </w:r>
            <w:r>
              <w:rPr>
                <w:b/>
                <w:bCs/>
                <w:sz w:val="20"/>
                <w:szCs w:val="20"/>
              </w:rPr>
              <w:t xml:space="preserve"> (MAY 2011-Presente)</w:t>
            </w:r>
          </w:p>
          <w:p w14:paraId="4A46B91F" w14:textId="475FDEE6" w:rsidR="0084788E" w:rsidRPr="0084788E" w:rsidRDefault="0084788E" w:rsidP="004D3011">
            <w:pPr>
              <w:rPr>
                <w:b/>
                <w:bCs/>
                <w:sz w:val="20"/>
                <w:szCs w:val="20"/>
              </w:rPr>
            </w:pPr>
            <w:r w:rsidRPr="0084788E">
              <w:rPr>
                <w:b/>
                <w:bCs/>
                <w:sz w:val="20"/>
                <w:szCs w:val="20"/>
              </w:rPr>
              <w:t>JOHNSON ACER</w:t>
            </w:r>
            <w:r>
              <w:rPr>
                <w:b/>
                <w:bCs/>
                <w:sz w:val="20"/>
                <w:szCs w:val="20"/>
              </w:rPr>
              <w:t>O</w:t>
            </w:r>
            <w:r w:rsidRPr="0084788E">
              <w:rPr>
                <w:b/>
                <w:bCs/>
                <w:sz w:val="20"/>
                <w:szCs w:val="20"/>
              </w:rPr>
              <w:t xml:space="preserve"> S.A. Paraná Entre Ríos</w:t>
            </w:r>
          </w:p>
          <w:p w14:paraId="2759A14E" w14:textId="77777777" w:rsidR="0084788E" w:rsidRDefault="0084788E" w:rsidP="004D3011"/>
          <w:p w14:paraId="373ACD48" w14:textId="77777777" w:rsidR="0084788E" w:rsidRDefault="0084788E" w:rsidP="004D3011">
            <w:r>
              <w:t xml:space="preserve">Responsable del soporte a usuarios, administración de servidores y virtualización, gestión de políticas de seguridad, manejo y mantenimiento de Active </w:t>
            </w:r>
            <w:proofErr w:type="spellStart"/>
            <w:r>
              <w:t>Directory</w:t>
            </w:r>
            <w:proofErr w:type="spellEnd"/>
            <w:r>
              <w:t xml:space="preserve">, infraestructura de redes y </w:t>
            </w:r>
            <w:proofErr w:type="spellStart"/>
            <w:r>
              <w:t>Bakups</w:t>
            </w:r>
            <w:proofErr w:type="spellEnd"/>
            <w:r>
              <w:t>.</w:t>
            </w:r>
          </w:p>
          <w:p w14:paraId="2B8296B6" w14:textId="77777777" w:rsidR="0084788E" w:rsidRDefault="0084788E" w:rsidP="004D3011"/>
          <w:p w14:paraId="53E3D37C" w14:textId="54504210" w:rsidR="0084788E" w:rsidRDefault="0084788E" w:rsidP="004D3011">
            <w:pPr>
              <w:rPr>
                <w:b/>
                <w:bCs/>
                <w:sz w:val="20"/>
                <w:szCs w:val="20"/>
              </w:rPr>
            </w:pPr>
            <w:r w:rsidRPr="0084788E">
              <w:rPr>
                <w:b/>
                <w:bCs/>
                <w:sz w:val="20"/>
                <w:szCs w:val="20"/>
              </w:rPr>
              <w:t>ENCARGADO AREA SISTEMAS</w:t>
            </w:r>
            <w:r>
              <w:rPr>
                <w:b/>
                <w:bCs/>
                <w:sz w:val="20"/>
                <w:szCs w:val="20"/>
              </w:rPr>
              <w:t xml:space="preserve"> (MAR 2019-</w:t>
            </w:r>
            <w:r w:rsidR="0030547D">
              <w:rPr>
                <w:b/>
                <w:bCs/>
                <w:sz w:val="20"/>
                <w:szCs w:val="20"/>
              </w:rPr>
              <w:t>Presente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67C9EAAE" w14:textId="77777777" w:rsidR="0084788E" w:rsidRDefault="0084788E" w:rsidP="004D301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CLINICA DE OJOS D LODOLO Paraná Entre Ríos</w:t>
            </w:r>
          </w:p>
          <w:p w14:paraId="65D0CA34" w14:textId="77777777" w:rsidR="0030547D" w:rsidRDefault="0030547D" w:rsidP="004D3011">
            <w:pPr>
              <w:rPr>
                <w:b/>
                <w:bCs/>
                <w:sz w:val="20"/>
                <w:szCs w:val="20"/>
              </w:rPr>
            </w:pPr>
          </w:p>
          <w:p w14:paraId="627782F2" w14:textId="54068045" w:rsidR="0030547D" w:rsidRDefault="0030547D" w:rsidP="0030547D">
            <w:r>
              <w:t xml:space="preserve">Responsable del soporte a usuarios, administración de servidores y virtualización, gestión de políticas de seguridad, manejo y mantenimiento de Active </w:t>
            </w:r>
            <w:proofErr w:type="spellStart"/>
            <w:r>
              <w:t>Directory</w:t>
            </w:r>
            <w:proofErr w:type="spellEnd"/>
            <w:r>
              <w:t xml:space="preserve">, infraestructura de redes y </w:t>
            </w:r>
            <w:proofErr w:type="spellStart"/>
            <w:r>
              <w:t>Bakups</w:t>
            </w:r>
            <w:proofErr w:type="spellEnd"/>
            <w:r>
              <w:t>.</w:t>
            </w:r>
          </w:p>
          <w:p w14:paraId="1873B2A2" w14:textId="2998A2FB" w:rsidR="0030547D" w:rsidRDefault="0030547D" w:rsidP="0030547D"/>
          <w:p w14:paraId="5FB13E84" w14:textId="48DF2DEA" w:rsidR="0030547D" w:rsidRPr="0030547D" w:rsidRDefault="0030547D" w:rsidP="0030547D">
            <w:pPr>
              <w:rPr>
                <w:b/>
                <w:bCs/>
                <w:sz w:val="20"/>
                <w:szCs w:val="20"/>
              </w:rPr>
            </w:pPr>
            <w:r w:rsidRPr="0030547D">
              <w:rPr>
                <w:b/>
                <w:bCs/>
                <w:sz w:val="20"/>
                <w:szCs w:val="20"/>
              </w:rPr>
              <w:t>TÉCNICO REPARADOR (2008-2011)</w:t>
            </w:r>
          </w:p>
          <w:p w14:paraId="35260E6A" w14:textId="080C5626" w:rsidR="0030547D" w:rsidRPr="0030547D" w:rsidRDefault="0030547D" w:rsidP="0030547D">
            <w:pPr>
              <w:rPr>
                <w:b/>
                <w:bCs/>
                <w:sz w:val="20"/>
                <w:szCs w:val="20"/>
              </w:rPr>
            </w:pPr>
            <w:r w:rsidRPr="0030547D">
              <w:rPr>
                <w:b/>
                <w:bCs/>
                <w:sz w:val="20"/>
                <w:szCs w:val="20"/>
              </w:rPr>
              <w:t>SONOTEST Paraná Entre Ríos</w:t>
            </w:r>
          </w:p>
          <w:p w14:paraId="1DE77880" w14:textId="77777777" w:rsidR="0030547D" w:rsidRDefault="0030547D" w:rsidP="0030547D"/>
          <w:p w14:paraId="2B76D73A" w14:textId="77777777" w:rsidR="0030547D" w:rsidRDefault="0030547D" w:rsidP="004D3011">
            <w:pPr>
              <w:rPr>
                <w:szCs w:val="18"/>
              </w:rPr>
            </w:pPr>
            <w:r>
              <w:rPr>
                <w:szCs w:val="18"/>
              </w:rPr>
              <w:t>Técnico reparador de PC, insta</w:t>
            </w:r>
            <w:r w:rsidR="002F1E36">
              <w:rPr>
                <w:szCs w:val="18"/>
              </w:rPr>
              <w:t>la</w:t>
            </w:r>
            <w:r>
              <w:rPr>
                <w:szCs w:val="18"/>
              </w:rPr>
              <w:t>ción de S.O, mantenimiento de equipos</w:t>
            </w:r>
          </w:p>
          <w:p w14:paraId="657847A4" w14:textId="77777777" w:rsidR="00136647" w:rsidRDefault="00136647" w:rsidP="004D3011">
            <w:pPr>
              <w:rPr>
                <w:szCs w:val="18"/>
              </w:rPr>
            </w:pPr>
          </w:p>
          <w:p w14:paraId="77850431" w14:textId="77777777" w:rsidR="00136647" w:rsidRPr="00136647" w:rsidRDefault="00136647" w:rsidP="004D3011">
            <w:pPr>
              <w:rPr>
                <w:b/>
                <w:bCs/>
                <w:sz w:val="20"/>
                <w:szCs w:val="20"/>
              </w:rPr>
            </w:pPr>
            <w:r w:rsidRPr="00136647">
              <w:rPr>
                <w:b/>
                <w:bCs/>
                <w:sz w:val="20"/>
                <w:szCs w:val="20"/>
              </w:rPr>
              <w:t>CREACION APP-WEB EN PHP</w:t>
            </w:r>
          </w:p>
          <w:p w14:paraId="7C1C0898" w14:textId="77777777" w:rsidR="00136647" w:rsidRPr="00136647" w:rsidRDefault="00136647" w:rsidP="004D3011">
            <w:pPr>
              <w:rPr>
                <w:b/>
                <w:bCs/>
                <w:sz w:val="20"/>
                <w:szCs w:val="20"/>
              </w:rPr>
            </w:pPr>
          </w:p>
          <w:p w14:paraId="4A33A9A8" w14:textId="417C0AEB" w:rsidR="00136647" w:rsidRPr="0030547D" w:rsidRDefault="00136647" w:rsidP="004D3011">
            <w:pPr>
              <w:rPr>
                <w:szCs w:val="18"/>
              </w:rPr>
            </w:pPr>
            <w:r>
              <w:rPr>
                <w:szCs w:val="18"/>
              </w:rPr>
              <w:t>App web para gestor de siniestros de una aseguradora ASRA</w:t>
            </w:r>
          </w:p>
        </w:tc>
      </w:tr>
    </w:tbl>
    <w:p w14:paraId="1C7BC190" w14:textId="77777777" w:rsidR="001751B1" w:rsidRPr="0059649E" w:rsidRDefault="001751B1" w:rsidP="000C45FF">
      <w:pPr>
        <w:tabs>
          <w:tab w:val="left" w:pos="990"/>
        </w:tabs>
      </w:pPr>
    </w:p>
    <w:sectPr w:rsidR="001751B1" w:rsidRPr="0059649E" w:rsidSect="00E62CC8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5C881" w14:textId="77777777" w:rsidR="003E6DCD" w:rsidRDefault="003E6DCD" w:rsidP="000C45FF">
      <w:r>
        <w:separator/>
      </w:r>
    </w:p>
  </w:endnote>
  <w:endnote w:type="continuationSeparator" w:id="0">
    <w:p w14:paraId="1681AB27" w14:textId="77777777" w:rsidR="003E6DCD" w:rsidRDefault="003E6DC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940DA" w14:textId="77777777" w:rsidR="003E6DCD" w:rsidRDefault="003E6DCD" w:rsidP="000C45FF">
      <w:r>
        <w:separator/>
      </w:r>
    </w:p>
  </w:footnote>
  <w:footnote w:type="continuationSeparator" w:id="0">
    <w:p w14:paraId="6C5CF1BD" w14:textId="77777777" w:rsidR="003E6DCD" w:rsidRDefault="003E6DC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9AA1F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1ACDA97C" wp14:editId="5EEBAC9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72274"/>
    <w:multiLevelType w:val="hybridMultilevel"/>
    <w:tmpl w:val="DC309C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31091007">
    <w:abstractNumId w:val="11"/>
  </w:num>
  <w:num w:numId="2" w16cid:durableId="1159228551">
    <w:abstractNumId w:val="12"/>
  </w:num>
  <w:num w:numId="3" w16cid:durableId="137722348">
    <w:abstractNumId w:val="8"/>
  </w:num>
  <w:num w:numId="4" w16cid:durableId="295263099">
    <w:abstractNumId w:val="3"/>
  </w:num>
  <w:num w:numId="5" w16cid:durableId="1789078987">
    <w:abstractNumId w:val="2"/>
  </w:num>
  <w:num w:numId="6" w16cid:durableId="1339623400">
    <w:abstractNumId w:val="1"/>
  </w:num>
  <w:num w:numId="7" w16cid:durableId="285161329">
    <w:abstractNumId w:val="0"/>
  </w:num>
  <w:num w:numId="8" w16cid:durableId="482544576">
    <w:abstractNumId w:val="9"/>
  </w:num>
  <w:num w:numId="9" w16cid:durableId="1077754024">
    <w:abstractNumId w:val="7"/>
  </w:num>
  <w:num w:numId="10" w16cid:durableId="1511797342">
    <w:abstractNumId w:val="6"/>
  </w:num>
  <w:num w:numId="11" w16cid:durableId="1319655272">
    <w:abstractNumId w:val="5"/>
  </w:num>
  <w:num w:numId="12" w16cid:durableId="659309373">
    <w:abstractNumId w:val="4"/>
  </w:num>
  <w:num w:numId="13" w16cid:durableId="1169563609">
    <w:abstractNumId w:val="13"/>
  </w:num>
  <w:num w:numId="14" w16cid:durableId="4499768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46"/>
    <w:rsid w:val="00036450"/>
    <w:rsid w:val="00075675"/>
    <w:rsid w:val="00094499"/>
    <w:rsid w:val="000C45FF"/>
    <w:rsid w:val="000E3FD1"/>
    <w:rsid w:val="00112054"/>
    <w:rsid w:val="00136647"/>
    <w:rsid w:val="001424E5"/>
    <w:rsid w:val="001525E1"/>
    <w:rsid w:val="001751B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2F1E36"/>
    <w:rsid w:val="0030481B"/>
    <w:rsid w:val="0030547D"/>
    <w:rsid w:val="003156FC"/>
    <w:rsid w:val="003232FB"/>
    <w:rsid w:val="003254B5"/>
    <w:rsid w:val="0037121F"/>
    <w:rsid w:val="003A6B7D"/>
    <w:rsid w:val="003B06CA"/>
    <w:rsid w:val="003E6DCD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231A"/>
    <w:rsid w:val="007867A0"/>
    <w:rsid w:val="007927F5"/>
    <w:rsid w:val="00802CA0"/>
    <w:rsid w:val="0084788E"/>
    <w:rsid w:val="008578FB"/>
    <w:rsid w:val="00867070"/>
    <w:rsid w:val="009260CD"/>
    <w:rsid w:val="009304AB"/>
    <w:rsid w:val="00952C25"/>
    <w:rsid w:val="00997F9E"/>
    <w:rsid w:val="009A09AC"/>
    <w:rsid w:val="009F6646"/>
    <w:rsid w:val="00A2118D"/>
    <w:rsid w:val="00AD76E2"/>
    <w:rsid w:val="00B20152"/>
    <w:rsid w:val="00B359E4"/>
    <w:rsid w:val="00B57D98"/>
    <w:rsid w:val="00B70850"/>
    <w:rsid w:val="00B81D18"/>
    <w:rsid w:val="00C066B6"/>
    <w:rsid w:val="00C37BA1"/>
    <w:rsid w:val="00C4674C"/>
    <w:rsid w:val="00C506CF"/>
    <w:rsid w:val="00C72BED"/>
    <w:rsid w:val="00C9578B"/>
    <w:rsid w:val="00CB0055"/>
    <w:rsid w:val="00CB2D8B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62CC8"/>
    <w:rsid w:val="00EE4C8D"/>
    <w:rsid w:val="00F60274"/>
    <w:rsid w:val="00F77FB9"/>
    <w:rsid w:val="00F94526"/>
    <w:rsid w:val="00FB068F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2DF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0547D"/>
    <w:rPr>
      <w:color w:val="605E5C"/>
      <w:shd w:val="clear" w:color="auto" w:fill="E1DFDD"/>
    </w:rPr>
  </w:style>
  <w:style w:type="character" w:customStyle="1" w:styleId="vanity-namedomain">
    <w:name w:val="vanity-name__domain"/>
    <w:basedOn w:val="Fuentedeprrafopredeter"/>
    <w:rsid w:val="0030547D"/>
  </w:style>
  <w:style w:type="character" w:customStyle="1" w:styleId="break-words">
    <w:name w:val="break-words"/>
    <w:basedOn w:val="Fuentedeprrafopredeter"/>
    <w:rsid w:val="0030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inkedin.com/in/matias-rodriguez-7a23551b4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otfolio-production-024e.up.railway.ap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tiasrodriguez0411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odriguez\AppData\Local\Microsoft\Office\16.0\DTS\es-ES%7bDB1CA627-F369-4F05-A698-DDF1E3E0AE54%7d\%7b0A0D5800-7507-4314-B64F-5479AEE5BF5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E8BAC6F62E74020A0CA1DB6E4521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C40CC-AF40-4E03-ADE3-03DEDE7346E5}"/>
      </w:docPartPr>
      <w:docPartBody>
        <w:p w:rsidR="00BB40D1" w:rsidRDefault="00EC4034">
          <w:pPr>
            <w:pStyle w:val="7E8BAC6F62E74020A0CA1DB6E45210BB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BECE06A429AE41FC84DAF5CFA58A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6BAD2-329D-46D9-97FB-4C06DACAEEB8}"/>
      </w:docPartPr>
      <w:docPartBody>
        <w:p w:rsidR="00BB40D1" w:rsidRDefault="00EC4034">
          <w:pPr>
            <w:pStyle w:val="BECE06A429AE41FC84DAF5CFA58A1289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276A4DB3F45F4208996A07C3BDD3F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3CD1-664C-47E8-9E09-27345125A874}"/>
      </w:docPartPr>
      <w:docPartBody>
        <w:p w:rsidR="00BB40D1" w:rsidRDefault="00EC4034">
          <w:pPr>
            <w:pStyle w:val="276A4DB3F45F4208996A07C3BDD3FCE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9955E660DC6F440EA449B70977243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72013-9DBA-4AF9-8D73-9B9C683711CD}"/>
      </w:docPartPr>
      <w:docPartBody>
        <w:p w:rsidR="00BB40D1" w:rsidRDefault="00EC4034">
          <w:pPr>
            <w:pStyle w:val="9955E660DC6F440EA449B70977243AF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DDEEDE06AC742E2818493F0F4030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04A83-BB17-4F3A-8608-4D0D31708937}"/>
      </w:docPartPr>
      <w:docPartBody>
        <w:p w:rsidR="00BB40D1" w:rsidRDefault="00EC4034">
          <w:pPr>
            <w:pStyle w:val="CDDEEDE06AC742E2818493F0F403033C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553C6DF880A4057A3CBFC51BAE7B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BFBBC-A1E9-4A8A-8E55-D9F961906A65}"/>
      </w:docPartPr>
      <w:docPartBody>
        <w:p w:rsidR="00BB40D1" w:rsidRDefault="00EC4034" w:rsidP="00EC4034">
          <w:pPr>
            <w:pStyle w:val="4553C6DF880A4057A3CBFC51BAE7B320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34"/>
    <w:rsid w:val="00997F9E"/>
    <w:rsid w:val="00A20FA7"/>
    <w:rsid w:val="00B85320"/>
    <w:rsid w:val="00BB40D1"/>
    <w:rsid w:val="00EC4034"/>
    <w:rsid w:val="00F0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8BAC6F62E74020A0CA1DB6E45210BB">
    <w:name w:val="7E8BAC6F62E74020A0CA1DB6E45210BB"/>
  </w:style>
  <w:style w:type="paragraph" w:customStyle="1" w:styleId="BECE06A429AE41FC84DAF5CFA58A1289">
    <w:name w:val="BECE06A429AE41FC84DAF5CFA58A1289"/>
  </w:style>
  <w:style w:type="paragraph" w:customStyle="1" w:styleId="276A4DB3F45F4208996A07C3BDD3FCEA">
    <w:name w:val="276A4DB3F45F4208996A07C3BDD3FCEA"/>
  </w:style>
  <w:style w:type="paragraph" w:customStyle="1" w:styleId="9955E660DC6F440EA449B70977243AF6">
    <w:name w:val="9955E660DC6F440EA449B70977243AF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DDEEDE06AC742E2818493F0F403033C">
    <w:name w:val="CDDEEDE06AC742E2818493F0F403033C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4553C6DF880A4057A3CBFC51BAE7B320">
    <w:name w:val="4553C6DF880A4057A3CBFC51BAE7B320"/>
    <w:rsid w:val="00EC4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{0A0D5800-7507-4314-B64F-5479AEE5BF53}tf00546271_win32.dotx</Template>
  <TotalTime>0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2023-03-03T12:04:00Z</dcterms:created>
  <dcterms:modified xsi:type="dcterms:W3CDTF">2024-09-03T10:00:00Z</dcterms:modified>
</cp:coreProperties>
</file>